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9EE3" w14:textId="77777777" w:rsidR="00DD3692" w:rsidRPr="00E55994" w:rsidRDefault="00DD3692" w:rsidP="006328DB"/>
    <w:p w14:paraId="5B152B47" w14:textId="77777777" w:rsidR="002010BD" w:rsidRDefault="00D70436" w:rsidP="002010BD">
      <w:pPr>
        <w:pStyle w:val="NormalWeb"/>
        <w:spacing w:before="150" w:beforeAutospacing="0" w:after="135" w:afterAutospacing="0"/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b/>
          <w:color w:val="000000" w:themeColor="text1"/>
        </w:rPr>
        <w:t>Objectif</w:t>
      </w:r>
      <w:r w:rsidR="002010BD" w:rsidRPr="00DA2BBE">
        <w:rPr>
          <w:rFonts w:ascii="Century Gothic" w:hAnsi="Century Gothic"/>
          <w:b/>
          <w:color w:val="000000" w:themeColor="text1"/>
        </w:rPr>
        <w:t xml:space="preserve"> </w:t>
      </w:r>
    </w:p>
    <w:p w14:paraId="562A2134" w14:textId="77777777" w:rsidR="002010BD" w:rsidRDefault="002010BD" w:rsidP="002010BD">
      <w:pPr>
        <w:pStyle w:val="NormalWeb"/>
        <w:spacing w:before="150" w:beforeAutospacing="0" w:after="135" w:afterAutospacing="0"/>
        <w:rPr>
          <w:rFonts w:ascii="Century Gothic" w:hAnsi="Century Gothic"/>
          <w:b/>
          <w:color w:val="000000" w:themeColor="text1"/>
        </w:rPr>
      </w:pPr>
    </w:p>
    <w:p w14:paraId="29489CA3" w14:textId="2998F087" w:rsidR="00957E00" w:rsidRDefault="00D70436" w:rsidP="002010BD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Analyse conception et réalisation d’une interface d’application </w:t>
      </w:r>
      <w:r w:rsidR="00B52B50">
        <w:rPr>
          <w:rFonts w:ascii="Century Gothic" w:hAnsi="Century Gothic"/>
          <w:color w:val="000000" w:themeColor="text1"/>
        </w:rPr>
        <w:t>mobile</w:t>
      </w:r>
      <w:r w:rsidR="00AB548A">
        <w:rPr>
          <w:rFonts w:ascii="Century Gothic" w:hAnsi="Century Gothic"/>
          <w:color w:val="000000" w:themeColor="text1"/>
        </w:rPr>
        <w:t>.</w:t>
      </w:r>
    </w:p>
    <w:p w14:paraId="61ADDD66" w14:textId="49A05927" w:rsidR="00D70436" w:rsidRDefault="00D70436" w:rsidP="002010BD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Projet individuel </w:t>
      </w:r>
      <w:r w:rsidR="00132377">
        <w:rPr>
          <w:rFonts w:ascii="Century Gothic" w:hAnsi="Century Gothic"/>
          <w:color w:val="000000" w:themeColor="text1"/>
        </w:rPr>
        <w:t xml:space="preserve">ou par groupe de 2 </w:t>
      </w:r>
      <w:r>
        <w:rPr>
          <w:rFonts w:ascii="Century Gothic" w:hAnsi="Century Gothic"/>
          <w:color w:val="000000" w:themeColor="text1"/>
        </w:rPr>
        <w:t xml:space="preserve">/ Sujet </w:t>
      </w:r>
      <w:r w:rsidR="00132377">
        <w:rPr>
          <w:rFonts w:ascii="Century Gothic" w:hAnsi="Century Gothic"/>
          <w:color w:val="000000" w:themeColor="text1"/>
        </w:rPr>
        <w:t>personnel à valider.</w:t>
      </w:r>
    </w:p>
    <w:p w14:paraId="66137722" w14:textId="77777777" w:rsidR="00D70436" w:rsidRDefault="00D70436" w:rsidP="002010BD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Concevoir toutes les pages de l’application, même si vous ne codez qu’une partie des pages.</w:t>
      </w:r>
    </w:p>
    <w:p w14:paraId="13CE2E78" w14:textId="24E1D9C4" w:rsidR="00D70436" w:rsidRDefault="00D70436" w:rsidP="002010BD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L’application doit contenir une partie </w:t>
      </w:r>
      <w:r w:rsidR="00AB548A">
        <w:rPr>
          <w:rFonts w:ascii="Century Gothic" w:hAnsi="Century Gothic"/>
          <w:color w:val="000000" w:themeColor="text1"/>
        </w:rPr>
        <w:t xml:space="preserve">admin. (formulaires). </w:t>
      </w:r>
      <w:r w:rsidR="00C0773C">
        <w:rPr>
          <w:rFonts w:ascii="Century Gothic" w:hAnsi="Century Gothic"/>
          <w:color w:val="000000" w:themeColor="text1"/>
        </w:rPr>
        <w:t>Exemple : Application fitness basé</w:t>
      </w:r>
      <w:r w:rsidR="00AB548A">
        <w:rPr>
          <w:rFonts w:ascii="Century Gothic" w:hAnsi="Century Gothic"/>
          <w:color w:val="000000" w:themeColor="text1"/>
        </w:rPr>
        <w:t>e</w:t>
      </w:r>
      <w:r w:rsidR="00C0773C">
        <w:rPr>
          <w:rFonts w:ascii="Century Gothic" w:hAnsi="Century Gothic"/>
          <w:color w:val="000000" w:themeColor="text1"/>
        </w:rPr>
        <w:t xml:space="preserve"> sur une BD 3-4 tables</w:t>
      </w:r>
      <w:r w:rsidR="00132377">
        <w:rPr>
          <w:rFonts w:ascii="Century Gothic" w:hAnsi="Century Gothic"/>
          <w:color w:val="000000" w:themeColor="text1"/>
        </w:rPr>
        <w:t xml:space="preserve"> (sans créer la BD!)</w:t>
      </w:r>
    </w:p>
    <w:p w14:paraId="67D96046" w14:textId="77777777" w:rsidR="00D70436" w:rsidRDefault="00D70436" w:rsidP="00D70436">
      <w:pPr>
        <w:pStyle w:val="NormalWeb"/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</w:p>
    <w:p w14:paraId="194F3D7E" w14:textId="77777777" w:rsidR="00D70436" w:rsidRDefault="00DF268C" w:rsidP="00212E60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Document d’a</w:t>
      </w:r>
      <w:r w:rsidR="00D70436">
        <w:rPr>
          <w:rFonts w:ascii="Century Gothic" w:hAnsi="Century Gothic"/>
          <w:color w:val="000000" w:themeColor="text1"/>
        </w:rPr>
        <w:t xml:space="preserve">nalyse : </w:t>
      </w:r>
      <w:r w:rsidR="006629E7">
        <w:rPr>
          <w:rFonts w:ascii="Century Gothic" w:hAnsi="Century Gothic"/>
          <w:color w:val="000000" w:themeColor="text1"/>
        </w:rPr>
        <w:t>1 semaine</w:t>
      </w:r>
    </w:p>
    <w:p w14:paraId="0FF6B902" w14:textId="77777777" w:rsidR="00771B2A" w:rsidRDefault="00D70436" w:rsidP="003A215E">
      <w:pPr>
        <w:pStyle w:val="NormalWeb"/>
        <w:numPr>
          <w:ilvl w:val="1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 w:rsidRPr="00771B2A">
        <w:rPr>
          <w:rFonts w:ascii="Century Gothic" w:hAnsi="Century Gothic"/>
          <w:color w:val="000000" w:themeColor="text1"/>
        </w:rPr>
        <w:t xml:space="preserve">Analyse </w:t>
      </w:r>
      <w:r w:rsidR="00771B2A" w:rsidRPr="00771B2A">
        <w:rPr>
          <w:rFonts w:ascii="Century Gothic" w:hAnsi="Century Gothic"/>
          <w:color w:val="000000" w:themeColor="text1"/>
        </w:rPr>
        <w:t>fonctionnelle</w:t>
      </w:r>
      <w:r w:rsidR="00DF268C" w:rsidRPr="00771B2A">
        <w:rPr>
          <w:rFonts w:ascii="Century Gothic" w:hAnsi="Century Gothic"/>
          <w:color w:val="000000" w:themeColor="text1"/>
        </w:rPr>
        <w:t xml:space="preserve"> de sites traitant du même sujet (</w:t>
      </w:r>
      <w:r w:rsidR="00771B2A" w:rsidRPr="00771B2A">
        <w:rPr>
          <w:rFonts w:ascii="Century Gothic" w:hAnsi="Century Gothic"/>
          <w:color w:val="000000" w:themeColor="text1"/>
        </w:rPr>
        <w:t xml:space="preserve">Plusieurs </w:t>
      </w:r>
      <w:proofErr w:type="spellStart"/>
      <w:r w:rsidR="00771B2A" w:rsidRPr="00771B2A">
        <w:rPr>
          <w:rFonts w:ascii="Century Gothic" w:hAnsi="Century Gothic"/>
          <w:color w:val="000000" w:themeColor="text1"/>
        </w:rPr>
        <w:t>screenshots</w:t>
      </w:r>
      <w:proofErr w:type="spellEnd"/>
      <w:r w:rsidR="00771B2A" w:rsidRPr="00771B2A">
        <w:rPr>
          <w:rFonts w:ascii="Century Gothic" w:hAnsi="Century Gothic"/>
          <w:color w:val="000000" w:themeColor="text1"/>
        </w:rPr>
        <w:t>). Synthèse : R</w:t>
      </w:r>
      <w:r w:rsidR="00DF268C" w:rsidRPr="00771B2A">
        <w:rPr>
          <w:rFonts w:ascii="Century Gothic" w:hAnsi="Century Gothic"/>
          <w:color w:val="000000" w:themeColor="text1"/>
        </w:rPr>
        <w:t>elevez les points positif</w:t>
      </w:r>
      <w:r w:rsidR="00771B2A">
        <w:rPr>
          <w:rFonts w:ascii="Century Gothic" w:hAnsi="Century Gothic"/>
          <w:color w:val="000000" w:themeColor="text1"/>
        </w:rPr>
        <w:t>s dont vous pourrez vous inspirer.</w:t>
      </w:r>
    </w:p>
    <w:p w14:paraId="072437FA" w14:textId="6B6145AB" w:rsidR="00D70436" w:rsidRPr="00771B2A" w:rsidRDefault="00771B2A" w:rsidP="00771B2A">
      <w:pPr>
        <w:pStyle w:val="NormalWeb"/>
        <w:numPr>
          <w:ilvl w:val="1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 w:rsidRPr="00771B2A">
        <w:rPr>
          <w:rFonts w:ascii="Century Gothic" w:hAnsi="Century Gothic"/>
          <w:color w:val="000000" w:themeColor="text1"/>
        </w:rPr>
        <w:t xml:space="preserve">Analyse graphique : </w:t>
      </w:r>
      <w:r w:rsidR="00D70436" w:rsidRPr="00771B2A">
        <w:rPr>
          <w:rFonts w:ascii="Century Gothic" w:hAnsi="Century Gothic"/>
          <w:color w:val="000000" w:themeColor="text1"/>
        </w:rPr>
        <w:t>Moodboard</w:t>
      </w:r>
      <w:r w:rsidR="00DF268C" w:rsidRPr="00771B2A">
        <w:rPr>
          <w:rFonts w:ascii="Century Gothic" w:hAnsi="Century Gothic"/>
          <w:color w:val="000000" w:themeColor="text1"/>
        </w:rPr>
        <w:t> :</w:t>
      </w:r>
      <w:r>
        <w:rPr>
          <w:rFonts w:ascii="Century Gothic" w:hAnsi="Century Gothic"/>
          <w:color w:val="000000" w:themeColor="text1"/>
        </w:rPr>
        <w:t xml:space="preserve"> Cherchez des </w:t>
      </w:r>
      <w:r w:rsidR="00132377">
        <w:rPr>
          <w:rFonts w:ascii="Century Gothic" w:hAnsi="Century Gothic"/>
          <w:color w:val="000000" w:themeColor="text1"/>
        </w:rPr>
        <w:t xml:space="preserve">applications </w:t>
      </w:r>
      <w:r>
        <w:rPr>
          <w:rFonts w:ascii="Century Gothic" w:hAnsi="Century Gothic"/>
          <w:color w:val="000000" w:themeColor="text1"/>
        </w:rPr>
        <w:t>sources d’inspiration pour la structure et le design</w:t>
      </w:r>
      <w:r w:rsidR="00132377">
        <w:rPr>
          <w:rFonts w:ascii="Century Gothic" w:hAnsi="Century Gothic"/>
          <w:color w:val="000000" w:themeColor="text1"/>
        </w:rPr>
        <w:t xml:space="preserve"> de votre application</w:t>
      </w:r>
      <w:r>
        <w:rPr>
          <w:rFonts w:ascii="Century Gothic" w:hAnsi="Century Gothic"/>
          <w:color w:val="000000" w:themeColor="text1"/>
        </w:rPr>
        <w:t xml:space="preserve">. </w:t>
      </w:r>
      <w:r w:rsidR="00132377">
        <w:rPr>
          <w:rFonts w:ascii="Century Gothic" w:hAnsi="Century Gothic"/>
          <w:color w:val="000000" w:themeColor="text1"/>
        </w:rPr>
        <w:t xml:space="preserve">(Pas forcément lié au même domaine que votre application.) </w:t>
      </w:r>
      <w:r>
        <w:rPr>
          <w:rFonts w:ascii="Century Gothic" w:hAnsi="Century Gothic"/>
          <w:color w:val="000000" w:themeColor="text1"/>
        </w:rPr>
        <w:t xml:space="preserve">Assemblez-les </w:t>
      </w:r>
      <w:proofErr w:type="spellStart"/>
      <w:r w:rsidR="00132377">
        <w:rPr>
          <w:rFonts w:ascii="Century Gothic" w:hAnsi="Century Gothic"/>
          <w:color w:val="000000" w:themeColor="text1"/>
        </w:rPr>
        <w:t>screenshots</w:t>
      </w:r>
      <w:proofErr w:type="spellEnd"/>
      <w:r w:rsidR="00132377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sur une page A4. Choisissez l</w:t>
      </w:r>
      <w:r w:rsidR="00D70436" w:rsidRPr="00771B2A">
        <w:rPr>
          <w:rFonts w:ascii="Century Gothic" w:hAnsi="Century Gothic"/>
          <w:color w:val="000000" w:themeColor="text1"/>
        </w:rPr>
        <w:t xml:space="preserve">es fonts et </w:t>
      </w:r>
      <w:r>
        <w:rPr>
          <w:rFonts w:ascii="Century Gothic" w:hAnsi="Century Gothic"/>
          <w:color w:val="000000" w:themeColor="text1"/>
        </w:rPr>
        <w:t xml:space="preserve">la palette de </w:t>
      </w:r>
      <w:r w:rsidR="00D70436" w:rsidRPr="00771B2A">
        <w:rPr>
          <w:rFonts w:ascii="Century Gothic" w:hAnsi="Century Gothic"/>
          <w:color w:val="000000" w:themeColor="text1"/>
        </w:rPr>
        <w:t>couleurs</w:t>
      </w:r>
      <w:r>
        <w:rPr>
          <w:rFonts w:ascii="Century Gothic" w:hAnsi="Century Gothic"/>
          <w:color w:val="000000" w:themeColor="text1"/>
        </w:rPr>
        <w:t xml:space="preserve"> que vous utiliserez pour votre application.</w:t>
      </w:r>
    </w:p>
    <w:p w14:paraId="138438C8" w14:textId="77777777" w:rsidR="00771B2A" w:rsidRDefault="00771B2A" w:rsidP="00D70436">
      <w:pPr>
        <w:pStyle w:val="NormalWeb"/>
        <w:numPr>
          <w:ilvl w:val="1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Analyse technique : Cherchez des </w:t>
      </w:r>
      <w:proofErr w:type="spellStart"/>
      <w:r>
        <w:rPr>
          <w:rFonts w:ascii="Century Gothic" w:hAnsi="Century Gothic"/>
          <w:color w:val="000000" w:themeColor="text1"/>
        </w:rPr>
        <w:t>templates</w:t>
      </w:r>
      <w:proofErr w:type="spellEnd"/>
      <w:r>
        <w:rPr>
          <w:rFonts w:ascii="Century Gothic" w:hAnsi="Century Gothic"/>
          <w:color w:val="000000" w:themeColor="text1"/>
        </w:rPr>
        <w:t>, composants, librairies que vous pourrez utiliser. Justifiez vos choix.</w:t>
      </w:r>
    </w:p>
    <w:p w14:paraId="528304A8" w14:textId="77777777" w:rsidR="00D70436" w:rsidRPr="00957E00" w:rsidRDefault="00D70436" w:rsidP="00D70436">
      <w:pPr>
        <w:pStyle w:val="NormalWeb"/>
        <w:spacing w:before="150" w:beforeAutospacing="0" w:after="135" w:afterAutospacing="0"/>
        <w:ind w:left="1080"/>
        <w:rPr>
          <w:rFonts w:ascii="Century Gothic" w:hAnsi="Century Gothic"/>
          <w:color w:val="000000" w:themeColor="text1"/>
        </w:rPr>
      </w:pPr>
    </w:p>
    <w:p w14:paraId="07567D1F" w14:textId="77777777" w:rsidR="00957E00" w:rsidRPr="00D70436" w:rsidRDefault="00D70436" w:rsidP="002010BD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Conception :</w:t>
      </w:r>
      <w:r w:rsidR="006629E7">
        <w:rPr>
          <w:rFonts w:ascii="Century Gothic" w:hAnsi="Century Gothic"/>
          <w:color w:val="000000" w:themeColor="text1"/>
        </w:rPr>
        <w:t xml:space="preserve"> 1 semaine</w:t>
      </w:r>
    </w:p>
    <w:p w14:paraId="1C0ACACE" w14:textId="77777777" w:rsidR="00D70436" w:rsidRDefault="00D70436" w:rsidP="00D70436">
      <w:pPr>
        <w:pStyle w:val="NormalWeb"/>
        <w:numPr>
          <w:ilvl w:val="1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 w:rsidRPr="00D70436">
        <w:rPr>
          <w:rFonts w:ascii="Century Gothic" w:hAnsi="Century Gothic"/>
          <w:color w:val="000000" w:themeColor="text1"/>
        </w:rPr>
        <w:t xml:space="preserve">Maquette </w:t>
      </w:r>
      <w:r w:rsidR="00DF268C">
        <w:rPr>
          <w:rFonts w:ascii="Century Gothic" w:hAnsi="Century Gothic"/>
          <w:color w:val="000000" w:themeColor="text1"/>
        </w:rPr>
        <w:t xml:space="preserve">détaillée </w:t>
      </w:r>
      <w:r w:rsidR="006629E7">
        <w:rPr>
          <w:rFonts w:ascii="Century Gothic" w:hAnsi="Century Gothic"/>
          <w:color w:val="000000" w:themeColor="text1"/>
        </w:rPr>
        <w:t>et</w:t>
      </w:r>
      <w:r w:rsidRPr="00D70436">
        <w:rPr>
          <w:rFonts w:ascii="Century Gothic" w:hAnsi="Century Gothic"/>
          <w:color w:val="000000" w:themeColor="text1"/>
        </w:rPr>
        <w:t xml:space="preserve"> </w:t>
      </w:r>
      <w:r w:rsidR="00DF268C">
        <w:rPr>
          <w:rFonts w:ascii="Century Gothic" w:hAnsi="Century Gothic"/>
          <w:color w:val="000000" w:themeColor="text1"/>
        </w:rPr>
        <w:t xml:space="preserve">Prototype </w:t>
      </w:r>
      <w:r w:rsidR="003A238E">
        <w:rPr>
          <w:rFonts w:ascii="Century Gothic" w:hAnsi="Century Gothic"/>
          <w:color w:val="000000" w:themeColor="text1"/>
        </w:rPr>
        <w:t>(XD /Figma)</w:t>
      </w:r>
    </w:p>
    <w:p w14:paraId="651311AE" w14:textId="77777777" w:rsidR="00DF268C" w:rsidRPr="00D70436" w:rsidRDefault="00DF268C" w:rsidP="00DF268C">
      <w:pPr>
        <w:pStyle w:val="NormalWeb"/>
        <w:spacing w:before="150" w:beforeAutospacing="0" w:after="135" w:afterAutospacing="0"/>
        <w:ind w:left="1440"/>
        <w:rPr>
          <w:rFonts w:ascii="Century Gothic" w:hAnsi="Century Gothic"/>
          <w:color w:val="000000" w:themeColor="text1"/>
        </w:rPr>
      </w:pPr>
    </w:p>
    <w:p w14:paraId="279A400A" w14:textId="4BC78AA1" w:rsidR="00D70436" w:rsidRDefault="00D70436" w:rsidP="002010BD">
      <w:pPr>
        <w:pStyle w:val="NormalWeb"/>
        <w:numPr>
          <w:ilvl w:val="0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 w:rsidRPr="00D70436">
        <w:rPr>
          <w:rFonts w:ascii="Century Gothic" w:hAnsi="Century Gothic"/>
          <w:color w:val="000000" w:themeColor="text1"/>
        </w:rPr>
        <w:t>Code</w:t>
      </w:r>
      <w:r>
        <w:rPr>
          <w:rFonts w:ascii="Century Gothic" w:hAnsi="Century Gothic"/>
          <w:color w:val="000000" w:themeColor="text1"/>
        </w:rPr>
        <w:t> :</w:t>
      </w:r>
      <w:r w:rsidR="006629E7">
        <w:rPr>
          <w:rFonts w:ascii="Century Gothic" w:hAnsi="Century Gothic"/>
          <w:color w:val="000000" w:themeColor="text1"/>
        </w:rPr>
        <w:t xml:space="preserve"> </w:t>
      </w:r>
      <w:r w:rsidR="00132377">
        <w:rPr>
          <w:rFonts w:ascii="Century Gothic" w:hAnsi="Century Gothic"/>
          <w:color w:val="000000" w:themeColor="text1"/>
        </w:rPr>
        <w:t>2</w:t>
      </w:r>
      <w:r w:rsidR="006629E7">
        <w:rPr>
          <w:rFonts w:ascii="Century Gothic" w:hAnsi="Century Gothic"/>
          <w:color w:val="000000" w:themeColor="text1"/>
        </w:rPr>
        <w:t xml:space="preserve"> semaines</w:t>
      </w:r>
    </w:p>
    <w:p w14:paraId="639794D3" w14:textId="6B504614" w:rsidR="00D70436" w:rsidRPr="00997164" w:rsidRDefault="00D70436" w:rsidP="00D70436">
      <w:pPr>
        <w:pStyle w:val="NormalWeb"/>
        <w:numPr>
          <w:ilvl w:val="1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  <w:lang w:val="en-US"/>
        </w:rPr>
      </w:pPr>
      <w:r w:rsidRPr="00997164">
        <w:rPr>
          <w:rFonts w:ascii="Century Gothic" w:hAnsi="Century Gothic"/>
          <w:color w:val="000000" w:themeColor="text1"/>
          <w:lang w:val="en-US"/>
        </w:rPr>
        <w:t>Html</w:t>
      </w:r>
      <w:r w:rsidR="00771B2A" w:rsidRPr="00997164">
        <w:rPr>
          <w:rFonts w:ascii="Century Gothic" w:hAnsi="Century Gothic"/>
          <w:color w:val="000000" w:themeColor="text1"/>
          <w:lang w:val="en-US"/>
        </w:rPr>
        <w:t xml:space="preserve"> CSS</w:t>
      </w:r>
      <w:r w:rsidRPr="00997164">
        <w:rPr>
          <w:rFonts w:ascii="Century Gothic" w:hAnsi="Century Gothic"/>
          <w:color w:val="000000" w:themeColor="text1"/>
          <w:lang w:val="en-US"/>
        </w:rPr>
        <w:t xml:space="preserve"> </w:t>
      </w:r>
      <w:r w:rsidR="00997164">
        <w:rPr>
          <w:rFonts w:ascii="Century Gothic" w:hAnsi="Century Gothic"/>
          <w:color w:val="000000" w:themeColor="text1"/>
          <w:lang w:val="en-US"/>
        </w:rPr>
        <w:t>(</w:t>
      </w:r>
      <w:r w:rsidRPr="00997164">
        <w:rPr>
          <w:rFonts w:ascii="Century Gothic" w:hAnsi="Century Gothic"/>
          <w:color w:val="000000" w:themeColor="text1"/>
          <w:lang w:val="en-US"/>
        </w:rPr>
        <w:t>Bootstrap</w:t>
      </w:r>
      <w:r w:rsidR="00997164">
        <w:rPr>
          <w:rFonts w:ascii="Century Gothic" w:hAnsi="Century Gothic"/>
          <w:color w:val="000000" w:themeColor="text1"/>
          <w:lang w:val="en-US"/>
        </w:rPr>
        <w:t>/</w:t>
      </w:r>
      <w:r w:rsidR="00771B2A" w:rsidRPr="00997164">
        <w:rPr>
          <w:rFonts w:ascii="Century Gothic" w:hAnsi="Century Gothic"/>
          <w:color w:val="000000" w:themeColor="text1"/>
          <w:lang w:val="en-US"/>
        </w:rPr>
        <w:t>Tailwind</w:t>
      </w:r>
      <w:r w:rsidR="00997164" w:rsidRPr="00997164">
        <w:rPr>
          <w:rFonts w:ascii="Century Gothic" w:hAnsi="Century Gothic"/>
          <w:color w:val="000000" w:themeColor="text1"/>
          <w:lang w:val="en-US"/>
        </w:rPr>
        <w:t>)</w:t>
      </w:r>
      <w:r w:rsidR="00771B2A" w:rsidRPr="00997164">
        <w:rPr>
          <w:rFonts w:ascii="Century Gothic" w:hAnsi="Century Gothic"/>
          <w:color w:val="000000" w:themeColor="text1"/>
          <w:lang w:val="en-US"/>
        </w:rPr>
        <w:t xml:space="preserve"> </w:t>
      </w:r>
      <w:proofErr w:type="spellStart"/>
      <w:r w:rsidR="00771B2A" w:rsidRPr="00997164">
        <w:rPr>
          <w:rFonts w:ascii="Century Gothic" w:hAnsi="Century Gothic"/>
          <w:color w:val="000000" w:themeColor="text1"/>
          <w:lang w:val="en-US"/>
        </w:rPr>
        <w:t>Javascript</w:t>
      </w:r>
      <w:proofErr w:type="spellEnd"/>
      <w:r w:rsidR="00997164">
        <w:rPr>
          <w:rFonts w:ascii="Century Gothic" w:hAnsi="Century Gothic"/>
          <w:color w:val="000000" w:themeColor="text1"/>
          <w:lang w:val="en-US"/>
        </w:rPr>
        <w:t xml:space="preserve"> (Vue/React)</w:t>
      </w:r>
      <w:r w:rsidR="00AB548A">
        <w:rPr>
          <w:rFonts w:ascii="Century Gothic" w:hAnsi="Century Gothic"/>
          <w:color w:val="000000" w:themeColor="text1"/>
          <w:lang w:val="en-US"/>
        </w:rPr>
        <w:t xml:space="preserve"> </w:t>
      </w:r>
      <w:r w:rsidR="00997164">
        <w:rPr>
          <w:rFonts w:ascii="Century Gothic" w:hAnsi="Century Gothic"/>
          <w:color w:val="000000" w:themeColor="text1"/>
          <w:lang w:val="en-US"/>
        </w:rPr>
        <w:t>PWA</w:t>
      </w:r>
    </w:p>
    <w:p w14:paraId="493550A6" w14:textId="019D61B5" w:rsidR="00EC0AFA" w:rsidRDefault="00EC0AFA" w:rsidP="00D70436">
      <w:pPr>
        <w:pStyle w:val="NormalWeb"/>
        <w:numPr>
          <w:ilvl w:val="1"/>
          <w:numId w:val="24"/>
        </w:numPr>
        <w:spacing w:before="150" w:beforeAutospacing="0" w:after="135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Document indiquant les codes sources utilisées comme base pour le projet.</w:t>
      </w:r>
    </w:p>
    <w:p w14:paraId="0DBA1AB9" w14:textId="580A8373" w:rsidR="00AB548A" w:rsidRDefault="00AB548A" w:rsidP="00AB548A">
      <w:pPr>
        <w:pStyle w:val="NormalWeb"/>
        <w:spacing w:before="150" w:beforeAutospacing="0" w:after="135" w:afterAutospacing="0"/>
        <w:ind w:left="720"/>
        <w:rPr>
          <w:rFonts w:ascii="Century Gothic" w:hAnsi="Century Gothic"/>
          <w:color w:val="000000" w:themeColor="text1"/>
        </w:rPr>
      </w:pPr>
    </w:p>
    <w:sectPr w:rsidR="00AB548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851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D47D" w14:textId="77777777" w:rsidR="007D1F0E" w:rsidRDefault="007D1F0E">
      <w:r>
        <w:separator/>
      </w:r>
    </w:p>
  </w:endnote>
  <w:endnote w:type="continuationSeparator" w:id="0">
    <w:p w14:paraId="5609CE37" w14:textId="77777777" w:rsidR="007D1F0E" w:rsidRDefault="007D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antGarde Md BT">
    <w:altName w:val="Century Gothic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D266" w14:textId="77777777" w:rsidR="00353AAB" w:rsidRDefault="00353AAB" w:rsidP="00FB0A6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F198CE" w14:textId="77777777" w:rsidR="00353AAB" w:rsidRDefault="00353AAB" w:rsidP="00C2351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6179" w14:textId="77777777" w:rsidR="00353AAB" w:rsidRPr="00C23513" w:rsidRDefault="00353AAB" w:rsidP="00C23513">
    <w:pPr>
      <w:pStyle w:val="Pieddepage"/>
      <w:framePr w:wrap="around" w:vAnchor="text" w:hAnchor="page" w:x="10522" w:y="35"/>
      <w:rPr>
        <w:rStyle w:val="Numrodepage"/>
        <w:rFonts w:ascii="Century Gothic" w:hAnsi="Century Gothic"/>
      </w:rPr>
    </w:pPr>
    <w:r w:rsidRPr="00C23513">
      <w:rPr>
        <w:rStyle w:val="Numrodepage"/>
        <w:rFonts w:ascii="Century Gothic" w:hAnsi="Century Gothic"/>
      </w:rPr>
      <w:fldChar w:fldCharType="begin"/>
    </w:r>
    <w:r w:rsidRPr="00C23513">
      <w:rPr>
        <w:rStyle w:val="Numrodepage"/>
        <w:rFonts w:ascii="Century Gothic" w:hAnsi="Century Gothic"/>
      </w:rPr>
      <w:instrText xml:space="preserve">PAGE  </w:instrText>
    </w:r>
    <w:r w:rsidRPr="00C23513">
      <w:rPr>
        <w:rStyle w:val="Numrodepage"/>
        <w:rFonts w:ascii="Century Gothic" w:hAnsi="Century Gothic"/>
      </w:rPr>
      <w:fldChar w:fldCharType="separate"/>
    </w:r>
    <w:r w:rsidR="00771B2A">
      <w:rPr>
        <w:rStyle w:val="Numrodepage"/>
        <w:rFonts w:ascii="Century Gothic" w:hAnsi="Century Gothic"/>
        <w:noProof/>
      </w:rPr>
      <w:t>2</w:t>
    </w:r>
    <w:r w:rsidRPr="00C23513">
      <w:rPr>
        <w:rStyle w:val="Numrodepage"/>
        <w:rFonts w:ascii="Century Gothic" w:hAnsi="Century Gothic"/>
      </w:rPr>
      <w:fldChar w:fldCharType="end"/>
    </w:r>
  </w:p>
  <w:p w14:paraId="3AAC44C9" w14:textId="77777777" w:rsidR="00353AAB" w:rsidRPr="004B3ABB" w:rsidRDefault="007D1F0E" w:rsidP="00C23513">
    <w:pPr>
      <w:pStyle w:val="Pieddepage"/>
      <w:pBdr>
        <w:top w:val="single" w:sz="6" w:space="0" w:color="auto"/>
      </w:pBdr>
      <w:tabs>
        <w:tab w:val="clear" w:pos="8306"/>
        <w:tab w:val="right" w:pos="9639"/>
      </w:tabs>
      <w:ind w:right="360"/>
      <w:rPr>
        <w:rFonts w:ascii="Century Gothic" w:hAnsi="Century Gothic"/>
        <w:sz w:val="16"/>
        <w:lang w:val="fr-FR"/>
      </w:rPr>
    </w:pPr>
    <w:r>
      <w:rPr>
        <w:noProof/>
      </w:rPr>
      <w:object w:dxaOrig="60" w:dyaOrig="60" w14:anchorId="44E23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.55pt;height:.55pt;mso-width-percent:0;mso-height-percent:0;mso-width-percent:0;mso-height-percent:0">
          <v:imagedata r:id="rId1" o:title=""/>
        </v:shape>
        <o:OLEObject Type="Embed" ProgID="Photoshop.Image.8" ShapeID="_x0000_i1026" DrawAspect="Content" ObjectID="_1756194868" r:id="rId2">
          <o:FieldCodes>\s</o:FieldCodes>
        </o:OLEObject>
      </w:object>
    </w:r>
    <w:r w:rsidR="00353AAB" w:rsidRPr="004B3ABB">
      <w:rPr>
        <w:rFonts w:ascii="Century Gothic" w:hAnsi="Century Gothic"/>
        <w:lang w:val="fr-FR"/>
      </w:rPr>
      <w:t>CPNV_ AMR</w:t>
    </w:r>
  </w:p>
  <w:p w14:paraId="7DD7A716" w14:textId="77777777" w:rsidR="00353AAB" w:rsidRDefault="00353AA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BC81" w14:textId="77777777" w:rsidR="00353AAB" w:rsidRPr="004B3ABB" w:rsidRDefault="007D1F0E" w:rsidP="004B3ABB">
    <w:pPr>
      <w:pStyle w:val="Pieddepage"/>
      <w:pBdr>
        <w:top w:val="single" w:sz="6" w:space="1" w:color="auto"/>
      </w:pBdr>
      <w:tabs>
        <w:tab w:val="clear" w:pos="8306"/>
        <w:tab w:val="right" w:pos="9639"/>
      </w:tabs>
      <w:ind w:right="-1"/>
      <w:rPr>
        <w:rFonts w:ascii="Century Gothic" w:hAnsi="Century Gothic"/>
        <w:sz w:val="16"/>
        <w:lang w:val="fr-FR"/>
      </w:rPr>
    </w:pPr>
    <w:r>
      <w:rPr>
        <w:noProof/>
      </w:rPr>
      <w:object w:dxaOrig="60" w:dyaOrig="60" w14:anchorId="2E5625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.55pt;height:.55pt;mso-width-percent:0;mso-height-percent:0;mso-width-percent:0;mso-height-percent:0">
          <v:imagedata r:id="rId1" o:title=""/>
        </v:shape>
        <o:OLEObject Type="Embed" ProgID="Photoshop.Image.8" ShapeID="_x0000_i1025" DrawAspect="Content" ObjectID="_1756194869" r:id="rId2">
          <o:FieldCodes>\s</o:FieldCodes>
        </o:OLEObject>
      </w:object>
    </w:r>
    <w:r w:rsidR="00895EEE">
      <w:rPr>
        <w:rFonts w:ascii="Century Gothic" w:hAnsi="Century Gothic"/>
        <w:lang w:val="fr-FR"/>
      </w:rPr>
      <w:t>CPNV_ AMR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834E" w14:textId="77777777" w:rsidR="007D1F0E" w:rsidRDefault="007D1F0E">
      <w:r>
        <w:separator/>
      </w:r>
    </w:p>
  </w:footnote>
  <w:footnote w:type="continuationSeparator" w:id="0">
    <w:p w14:paraId="37079B9A" w14:textId="77777777" w:rsidR="007D1F0E" w:rsidRDefault="007D1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DB93" w14:textId="77777777" w:rsidR="00353AAB" w:rsidRDefault="00AD2024" w:rsidP="00A86DFF">
    <w:pPr>
      <w:pStyle w:val="En-tte"/>
      <w:pBdr>
        <w:bottom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rFonts w:ascii="Century Gothic" w:hAnsi="Century Gothic"/>
        <w:sz w:val="16"/>
        <w:lang w:val="fr-FR"/>
      </w:rPr>
    </w:pPr>
    <w:r>
      <w:rPr>
        <w:rFonts w:ascii="Century Gothic" w:hAnsi="Century Gothic"/>
        <w:sz w:val="16"/>
        <w:lang w:val="fr-FR"/>
      </w:rPr>
      <w:tab/>
      <w:t>GUI1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D819" w14:textId="77777777" w:rsidR="00353AAB" w:rsidRDefault="001C7B76" w:rsidP="0036614B">
    <w:pPr>
      <w:pStyle w:val="En-tte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left" w:pos="4111"/>
        <w:tab w:val="left" w:pos="7230"/>
      </w:tabs>
      <w:ind w:right="-1"/>
      <w:rPr>
        <w:rFonts w:ascii="Century Gothic" w:hAnsi="Century Gothic"/>
        <w:b/>
        <w:sz w:val="28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1" allowOverlap="1" wp14:anchorId="57507C95" wp14:editId="45C84043">
          <wp:simplePos x="0" y="0"/>
          <wp:positionH relativeFrom="column">
            <wp:posOffset>3810</wp:posOffset>
          </wp:positionH>
          <wp:positionV relativeFrom="paragraph">
            <wp:posOffset>114300</wp:posOffset>
          </wp:positionV>
          <wp:extent cx="1743710" cy="532130"/>
          <wp:effectExtent l="0" t="0" r="8890" b="1270"/>
          <wp:wrapNone/>
          <wp:docPr id="2" name="Image 2" descr="logo_une_lign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e_ligne_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1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3AAB">
      <w:rPr>
        <w:b/>
        <w:sz w:val="28"/>
        <w:lang w:val="fr-FR"/>
      </w:rPr>
      <w:tab/>
    </w:r>
    <w:r w:rsidR="00353AAB" w:rsidRPr="007560E0">
      <w:rPr>
        <w:rFonts w:ascii="Century Gothic" w:hAnsi="Century Gothic"/>
        <w:b/>
        <w:sz w:val="28"/>
        <w:lang w:val="fr-FR"/>
      </w:rPr>
      <w:t xml:space="preserve">Classe: </w:t>
    </w:r>
    <w:r w:rsidR="00353AAB" w:rsidRPr="007560E0">
      <w:rPr>
        <w:rFonts w:ascii="Century Gothic" w:hAnsi="Century Gothic"/>
        <w:b/>
        <w:sz w:val="28"/>
        <w:lang w:val="fr-FR"/>
      </w:rPr>
      <w:tab/>
    </w:r>
    <w:r w:rsidR="00353AAB">
      <w:rPr>
        <w:rFonts w:ascii="Century Gothic" w:hAnsi="Century Gothic"/>
        <w:b/>
        <w:sz w:val="28"/>
        <w:lang w:val="fr-FR"/>
      </w:rPr>
      <w:t>STI</w:t>
    </w:r>
    <w:r w:rsidR="002000F8">
      <w:rPr>
        <w:rFonts w:ascii="Century Gothic" w:hAnsi="Century Gothic"/>
        <w:b/>
        <w:sz w:val="28"/>
        <w:lang w:val="fr-FR"/>
      </w:rPr>
      <w:t>1</w:t>
    </w:r>
    <w:r w:rsidR="00DA2BBE">
      <w:rPr>
        <w:rFonts w:ascii="Century Gothic" w:hAnsi="Century Gothic"/>
        <w:b/>
        <w:sz w:val="28"/>
        <w:lang w:val="fr-FR"/>
      </w:rPr>
      <w:t>a</w:t>
    </w:r>
  </w:p>
  <w:p w14:paraId="15D23C28" w14:textId="77777777" w:rsidR="00353AAB" w:rsidRDefault="00353AAB" w:rsidP="0036614B">
    <w:pPr>
      <w:pStyle w:val="En-tte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left" w:pos="4111"/>
        <w:tab w:val="left" w:pos="7230"/>
      </w:tabs>
      <w:ind w:right="-1"/>
      <w:rPr>
        <w:rFonts w:ascii="Century Gothic" w:hAnsi="Century Gothic"/>
        <w:sz w:val="24"/>
        <w:lang w:val="fr-FR"/>
      </w:rPr>
    </w:pPr>
    <w:r w:rsidRPr="006B1D8F">
      <w:rPr>
        <w:rFonts w:ascii="Century Gothic" w:hAnsi="Century Gothic"/>
        <w:b/>
        <w:sz w:val="28"/>
        <w:lang w:val="fr-FR"/>
      </w:rPr>
      <w:tab/>
    </w:r>
    <w:r>
      <w:rPr>
        <w:rFonts w:ascii="Century Gothic" w:hAnsi="Century Gothic"/>
        <w:b/>
        <w:sz w:val="28"/>
        <w:lang w:val="fr-FR"/>
      </w:rPr>
      <w:t>Semestre:</w:t>
    </w:r>
    <w:r>
      <w:rPr>
        <w:rFonts w:ascii="Century Gothic" w:hAnsi="Century Gothic"/>
        <w:sz w:val="24"/>
        <w:lang w:val="fr-FR"/>
      </w:rPr>
      <w:t xml:space="preserve"> </w:t>
    </w:r>
    <w:r>
      <w:rPr>
        <w:rFonts w:ascii="Century Gothic" w:hAnsi="Century Gothic"/>
        <w:sz w:val="24"/>
        <w:lang w:val="fr-FR"/>
      </w:rPr>
      <w:tab/>
    </w:r>
    <w:r w:rsidR="002000F8">
      <w:rPr>
        <w:rFonts w:ascii="Century Gothic" w:hAnsi="Century Gothic"/>
        <w:sz w:val="24"/>
        <w:lang w:val="fr-FR"/>
      </w:rPr>
      <w:t>1</w:t>
    </w:r>
    <w:r>
      <w:rPr>
        <w:rFonts w:ascii="Century Gothic" w:hAnsi="Century Gothic"/>
        <w:sz w:val="24"/>
        <w:lang w:val="fr-FR"/>
      </w:rPr>
      <w:t xml:space="preserve">  </w:t>
    </w:r>
  </w:p>
  <w:p w14:paraId="3D5A94C9" w14:textId="77777777" w:rsidR="00353AAB" w:rsidRDefault="00353AAB" w:rsidP="0036614B">
    <w:pPr>
      <w:pStyle w:val="En-tte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left" w:pos="4111"/>
        <w:tab w:val="left" w:pos="7230"/>
      </w:tabs>
      <w:ind w:right="-1"/>
      <w:rPr>
        <w:rFonts w:ascii="Century Gothic" w:hAnsi="Century Gothic"/>
        <w:b/>
        <w:sz w:val="28"/>
        <w:lang w:val="fr-FR"/>
      </w:rPr>
    </w:pPr>
    <w:r>
      <w:rPr>
        <w:rFonts w:ascii="Century Gothic" w:hAnsi="Century Gothic"/>
        <w:sz w:val="24"/>
        <w:lang w:val="fr-FR"/>
      </w:rPr>
      <w:tab/>
    </w:r>
    <w:r>
      <w:rPr>
        <w:rFonts w:ascii="Century Gothic" w:hAnsi="Century Gothic"/>
        <w:b/>
        <w:sz w:val="28"/>
        <w:lang w:val="fr-FR"/>
      </w:rPr>
      <w:t>Date</w:t>
    </w:r>
    <w:r>
      <w:rPr>
        <w:rFonts w:ascii="Century Gothic" w:hAnsi="Century Gothic"/>
        <w:sz w:val="24"/>
        <w:lang w:val="fr-FR"/>
      </w:rPr>
      <w:t xml:space="preserve">: </w:t>
    </w:r>
    <w:r>
      <w:rPr>
        <w:rFonts w:ascii="Century Gothic" w:hAnsi="Century Gothic"/>
        <w:sz w:val="24"/>
        <w:lang w:val="fr-FR"/>
      </w:rPr>
      <w:tab/>
    </w:r>
    <w:r>
      <w:rPr>
        <w:rFonts w:ascii="Century Gothic" w:hAnsi="Century Gothic"/>
        <w:sz w:val="24"/>
        <w:lang w:val="fr-FR"/>
      </w:rPr>
      <w:fldChar w:fldCharType="begin"/>
    </w:r>
    <w:r>
      <w:rPr>
        <w:rFonts w:ascii="Century Gothic" w:hAnsi="Century Gothic"/>
        <w:sz w:val="24"/>
        <w:lang w:val="fr-FR"/>
      </w:rPr>
      <w:instrText xml:space="preserve"> DATE  \@ "d MMMM yyyy"  \* MERGEFORMAT </w:instrText>
    </w:r>
    <w:r>
      <w:rPr>
        <w:rFonts w:ascii="Century Gothic" w:hAnsi="Century Gothic"/>
        <w:sz w:val="24"/>
        <w:lang w:val="fr-FR"/>
      </w:rPr>
      <w:fldChar w:fldCharType="separate"/>
    </w:r>
    <w:r w:rsidR="00132377">
      <w:rPr>
        <w:rFonts w:ascii="Century Gothic" w:hAnsi="Century Gothic"/>
        <w:noProof/>
        <w:sz w:val="24"/>
        <w:lang w:val="fr-FR"/>
      </w:rPr>
      <w:t>14 septembre 2023</w:t>
    </w:r>
    <w:r>
      <w:rPr>
        <w:rFonts w:ascii="Century Gothic" w:hAnsi="Century Gothic"/>
        <w:sz w:val="24"/>
        <w:lang w:val="fr-FR"/>
      </w:rPr>
      <w:fldChar w:fldCharType="end"/>
    </w:r>
  </w:p>
  <w:p w14:paraId="570ABD15" w14:textId="77777777" w:rsidR="00353AAB" w:rsidRDefault="00353AAB">
    <w:pPr>
      <w:pStyle w:val="En-tte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left" w:pos="1985"/>
      </w:tabs>
      <w:ind w:right="-1"/>
      <w:rPr>
        <w:rFonts w:ascii="Century Gothic" w:hAnsi="Century Gothic"/>
        <w:b/>
        <w:sz w:val="28"/>
        <w:lang w:val="fr-FR"/>
      </w:rPr>
    </w:pPr>
  </w:p>
  <w:p w14:paraId="5204B534" w14:textId="59406B38" w:rsidR="00353AAB" w:rsidRDefault="00D70436" w:rsidP="00F65613">
    <w:pPr>
      <w:pStyle w:val="En-tte"/>
      <w:pBdr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lang w:val="fr-FR"/>
      </w:rPr>
    </w:pPr>
    <w:proofErr w:type="spellStart"/>
    <w:r>
      <w:rPr>
        <w:rFonts w:ascii="Century Gothic" w:hAnsi="Century Gothic"/>
        <w:b/>
        <w:sz w:val="32"/>
        <w:lang w:val="fr-FR"/>
      </w:rPr>
      <w:t>Mini_Projet</w:t>
    </w:r>
    <w:proofErr w:type="spellEnd"/>
    <w:r>
      <w:rPr>
        <w:rFonts w:ascii="Century Gothic" w:hAnsi="Century Gothic"/>
        <w:b/>
        <w:sz w:val="32"/>
        <w:lang w:val="fr-FR"/>
      </w:rPr>
      <w:t xml:space="preserve"> 202</w:t>
    </w:r>
    <w:r w:rsidR="00997164">
      <w:rPr>
        <w:rFonts w:ascii="Century Gothic" w:hAnsi="Century Gothic"/>
        <w:b/>
        <w:sz w:val="32"/>
        <w:lang w:val="fr-FR"/>
      </w:rPr>
      <w:t>3</w:t>
    </w:r>
    <w:r w:rsidR="00AD2024">
      <w:rPr>
        <w:rFonts w:ascii="Century Gothic" w:hAnsi="Century Gothic"/>
        <w:b/>
        <w:sz w:val="28"/>
        <w:lang w:val="fr-FR"/>
      </w:rPr>
      <w:tab/>
      <w:t>Module : GUI</w:t>
    </w:r>
    <w:r w:rsidR="009868E3">
      <w:rPr>
        <w:rFonts w:ascii="Century Gothic" w:hAnsi="Century Gothic"/>
        <w:b/>
        <w:sz w:val="28"/>
        <w:lang w:val="fr-F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15pt;height:12.4pt;visibility:visibl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C6FDC"/>
    <w:multiLevelType w:val="hybridMultilevel"/>
    <w:tmpl w:val="318E83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94C"/>
    <w:multiLevelType w:val="hybridMultilevel"/>
    <w:tmpl w:val="93D01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3F61"/>
    <w:multiLevelType w:val="hybridMultilevel"/>
    <w:tmpl w:val="3B966B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A30E5"/>
    <w:multiLevelType w:val="hybridMultilevel"/>
    <w:tmpl w:val="19F67C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1473E"/>
    <w:multiLevelType w:val="hybridMultilevel"/>
    <w:tmpl w:val="C896DF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555C4"/>
    <w:multiLevelType w:val="hybridMultilevel"/>
    <w:tmpl w:val="05525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D1421"/>
    <w:multiLevelType w:val="hybridMultilevel"/>
    <w:tmpl w:val="EEFE4B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05DF"/>
    <w:multiLevelType w:val="hybridMultilevel"/>
    <w:tmpl w:val="B80E78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45DE7"/>
    <w:multiLevelType w:val="hybridMultilevel"/>
    <w:tmpl w:val="4F1073A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D72A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CB52CD"/>
    <w:multiLevelType w:val="hybridMultilevel"/>
    <w:tmpl w:val="8F32E47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402C5"/>
    <w:multiLevelType w:val="hybridMultilevel"/>
    <w:tmpl w:val="3C02A3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934CA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4" w15:restartNumberingAfterBreak="0">
    <w:nsid w:val="3A0A5EF8"/>
    <w:multiLevelType w:val="hybridMultilevel"/>
    <w:tmpl w:val="1D1AC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A80"/>
    <w:multiLevelType w:val="hybridMultilevel"/>
    <w:tmpl w:val="021C42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30E1"/>
    <w:multiLevelType w:val="hybridMultilevel"/>
    <w:tmpl w:val="E0D28F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C07A9"/>
    <w:multiLevelType w:val="hybridMultilevel"/>
    <w:tmpl w:val="0F64C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66198"/>
    <w:multiLevelType w:val="hybridMultilevel"/>
    <w:tmpl w:val="A97A1A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0AE4"/>
    <w:multiLevelType w:val="singleLevel"/>
    <w:tmpl w:val="EF7E5B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55CC34FD"/>
    <w:multiLevelType w:val="hybridMultilevel"/>
    <w:tmpl w:val="0F2A0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953BFF"/>
    <w:multiLevelType w:val="multilevel"/>
    <w:tmpl w:val="B80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973F2"/>
    <w:multiLevelType w:val="hybridMultilevel"/>
    <w:tmpl w:val="BA1C7BFC"/>
    <w:lvl w:ilvl="0" w:tplc="730A9F5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D5D84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 w15:restartNumberingAfterBreak="0">
    <w:nsid w:val="7A1139E1"/>
    <w:multiLevelType w:val="hybridMultilevel"/>
    <w:tmpl w:val="6804CB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432113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749842387">
    <w:abstractNumId w:val="19"/>
  </w:num>
  <w:num w:numId="3" w16cid:durableId="1712225284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5330520">
    <w:abstractNumId w:val="23"/>
  </w:num>
  <w:num w:numId="5" w16cid:durableId="213780634">
    <w:abstractNumId w:val="13"/>
  </w:num>
  <w:num w:numId="6" w16cid:durableId="1503280451">
    <w:abstractNumId w:val="10"/>
  </w:num>
  <w:num w:numId="7" w16cid:durableId="2098598868">
    <w:abstractNumId w:val="9"/>
  </w:num>
  <w:num w:numId="8" w16cid:durableId="1960448296">
    <w:abstractNumId w:val="24"/>
  </w:num>
  <w:num w:numId="9" w16cid:durableId="247889361">
    <w:abstractNumId w:val="18"/>
  </w:num>
  <w:num w:numId="10" w16cid:durableId="843127781">
    <w:abstractNumId w:val="7"/>
  </w:num>
  <w:num w:numId="11" w16cid:durableId="1163621814">
    <w:abstractNumId w:val="11"/>
  </w:num>
  <w:num w:numId="12" w16cid:durableId="612400867">
    <w:abstractNumId w:val="4"/>
  </w:num>
  <w:num w:numId="13" w16cid:durableId="969436633">
    <w:abstractNumId w:val="14"/>
  </w:num>
  <w:num w:numId="14" w16cid:durableId="502355374">
    <w:abstractNumId w:val="20"/>
  </w:num>
  <w:num w:numId="15" w16cid:durableId="1140460910">
    <w:abstractNumId w:val="3"/>
  </w:num>
  <w:num w:numId="16" w16cid:durableId="1267275887">
    <w:abstractNumId w:val="5"/>
  </w:num>
  <w:num w:numId="17" w16cid:durableId="1518301792">
    <w:abstractNumId w:val="8"/>
  </w:num>
  <w:num w:numId="18" w16cid:durableId="679623082">
    <w:abstractNumId w:val="16"/>
  </w:num>
  <w:num w:numId="19" w16cid:durableId="1697803768">
    <w:abstractNumId w:val="22"/>
  </w:num>
  <w:num w:numId="20" w16cid:durableId="228923848">
    <w:abstractNumId w:val="1"/>
  </w:num>
  <w:num w:numId="21" w16cid:durableId="129176481">
    <w:abstractNumId w:val="6"/>
  </w:num>
  <w:num w:numId="22" w16cid:durableId="862204887">
    <w:abstractNumId w:val="21"/>
  </w:num>
  <w:num w:numId="23" w16cid:durableId="663969364">
    <w:abstractNumId w:val="2"/>
  </w:num>
  <w:num w:numId="24" w16cid:durableId="1895384129">
    <w:abstractNumId w:val="17"/>
  </w:num>
  <w:num w:numId="25" w16cid:durableId="1353848031">
    <w:abstractNumId w:val="15"/>
  </w:num>
  <w:num w:numId="26" w16cid:durableId="1671062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28"/>
    <w:rsid w:val="0001243F"/>
    <w:rsid w:val="00022337"/>
    <w:rsid w:val="00037659"/>
    <w:rsid w:val="0004567B"/>
    <w:rsid w:val="00073594"/>
    <w:rsid w:val="00090625"/>
    <w:rsid w:val="000A25AF"/>
    <w:rsid w:val="000A66C2"/>
    <w:rsid w:val="000A6E22"/>
    <w:rsid w:val="000B60C8"/>
    <w:rsid w:val="000C52AF"/>
    <w:rsid w:val="000C6F42"/>
    <w:rsid w:val="000D28D8"/>
    <w:rsid w:val="000F21B9"/>
    <w:rsid w:val="00132377"/>
    <w:rsid w:val="0013564F"/>
    <w:rsid w:val="001514D3"/>
    <w:rsid w:val="0015743F"/>
    <w:rsid w:val="00167159"/>
    <w:rsid w:val="00170BE5"/>
    <w:rsid w:val="00170F1F"/>
    <w:rsid w:val="00193CF2"/>
    <w:rsid w:val="001C50C5"/>
    <w:rsid w:val="001C6279"/>
    <w:rsid w:val="001C7B76"/>
    <w:rsid w:val="001D1F3C"/>
    <w:rsid w:val="001E1EA8"/>
    <w:rsid w:val="001F6B0B"/>
    <w:rsid w:val="002000F8"/>
    <w:rsid w:val="002010BD"/>
    <w:rsid w:val="002164F6"/>
    <w:rsid w:val="0021654C"/>
    <w:rsid w:val="0023243E"/>
    <w:rsid w:val="0023589E"/>
    <w:rsid w:val="00246F2F"/>
    <w:rsid w:val="0025661B"/>
    <w:rsid w:val="002D00BA"/>
    <w:rsid w:val="002D7951"/>
    <w:rsid w:val="002E1E41"/>
    <w:rsid w:val="002E2734"/>
    <w:rsid w:val="002E3083"/>
    <w:rsid w:val="002E4001"/>
    <w:rsid w:val="0031298F"/>
    <w:rsid w:val="00312A5A"/>
    <w:rsid w:val="00316F6E"/>
    <w:rsid w:val="003170D1"/>
    <w:rsid w:val="00353AAB"/>
    <w:rsid w:val="0036090B"/>
    <w:rsid w:val="0036614B"/>
    <w:rsid w:val="003723CE"/>
    <w:rsid w:val="00372CA0"/>
    <w:rsid w:val="00396B6A"/>
    <w:rsid w:val="003A238E"/>
    <w:rsid w:val="003D1A66"/>
    <w:rsid w:val="003D6AA1"/>
    <w:rsid w:val="004011A1"/>
    <w:rsid w:val="004363D6"/>
    <w:rsid w:val="0046253F"/>
    <w:rsid w:val="00472D71"/>
    <w:rsid w:val="00477A9C"/>
    <w:rsid w:val="00482012"/>
    <w:rsid w:val="004839A7"/>
    <w:rsid w:val="00497317"/>
    <w:rsid w:val="004B1372"/>
    <w:rsid w:val="004B3ABB"/>
    <w:rsid w:val="004E6B8A"/>
    <w:rsid w:val="00502A7A"/>
    <w:rsid w:val="0052086F"/>
    <w:rsid w:val="00535AF6"/>
    <w:rsid w:val="00540BE6"/>
    <w:rsid w:val="00544BF4"/>
    <w:rsid w:val="00546E38"/>
    <w:rsid w:val="00567AC5"/>
    <w:rsid w:val="00576C66"/>
    <w:rsid w:val="00595BF2"/>
    <w:rsid w:val="005A2F51"/>
    <w:rsid w:val="005B03DC"/>
    <w:rsid w:val="005B4CAF"/>
    <w:rsid w:val="005F47E2"/>
    <w:rsid w:val="005F5D45"/>
    <w:rsid w:val="00601B72"/>
    <w:rsid w:val="00611F61"/>
    <w:rsid w:val="006161F5"/>
    <w:rsid w:val="006328DB"/>
    <w:rsid w:val="00636A20"/>
    <w:rsid w:val="00642349"/>
    <w:rsid w:val="006629E7"/>
    <w:rsid w:val="00683061"/>
    <w:rsid w:val="00695F1C"/>
    <w:rsid w:val="006B1D8F"/>
    <w:rsid w:val="006C7254"/>
    <w:rsid w:val="00714B75"/>
    <w:rsid w:val="0074038B"/>
    <w:rsid w:val="00747A9E"/>
    <w:rsid w:val="007560E0"/>
    <w:rsid w:val="007627DE"/>
    <w:rsid w:val="00771B2A"/>
    <w:rsid w:val="00773566"/>
    <w:rsid w:val="00782507"/>
    <w:rsid w:val="00783492"/>
    <w:rsid w:val="007A40BE"/>
    <w:rsid w:val="007C3FE9"/>
    <w:rsid w:val="007C7695"/>
    <w:rsid w:val="007D1C34"/>
    <w:rsid w:val="007D1F0E"/>
    <w:rsid w:val="007D24D2"/>
    <w:rsid w:val="007E6147"/>
    <w:rsid w:val="007F25AF"/>
    <w:rsid w:val="007F5D04"/>
    <w:rsid w:val="00811CA2"/>
    <w:rsid w:val="00827E4D"/>
    <w:rsid w:val="008475D5"/>
    <w:rsid w:val="00850E89"/>
    <w:rsid w:val="00860DDB"/>
    <w:rsid w:val="00862126"/>
    <w:rsid w:val="00887647"/>
    <w:rsid w:val="00887AFB"/>
    <w:rsid w:val="0089029D"/>
    <w:rsid w:val="00895EEE"/>
    <w:rsid w:val="00896AC7"/>
    <w:rsid w:val="008A5A61"/>
    <w:rsid w:val="008A77A2"/>
    <w:rsid w:val="008C309E"/>
    <w:rsid w:val="008D16A7"/>
    <w:rsid w:val="008F13F3"/>
    <w:rsid w:val="00912E25"/>
    <w:rsid w:val="00925825"/>
    <w:rsid w:val="009342EC"/>
    <w:rsid w:val="00957E00"/>
    <w:rsid w:val="009761F1"/>
    <w:rsid w:val="0098054E"/>
    <w:rsid w:val="009868E3"/>
    <w:rsid w:val="00997164"/>
    <w:rsid w:val="009A04A9"/>
    <w:rsid w:val="009E0328"/>
    <w:rsid w:val="009E2DEF"/>
    <w:rsid w:val="00A20767"/>
    <w:rsid w:val="00A22533"/>
    <w:rsid w:val="00A2507C"/>
    <w:rsid w:val="00A2642E"/>
    <w:rsid w:val="00A32144"/>
    <w:rsid w:val="00A33E20"/>
    <w:rsid w:val="00A35198"/>
    <w:rsid w:val="00A86D0A"/>
    <w:rsid w:val="00A86DFF"/>
    <w:rsid w:val="00A92201"/>
    <w:rsid w:val="00AB548A"/>
    <w:rsid w:val="00AC3CEE"/>
    <w:rsid w:val="00AD2024"/>
    <w:rsid w:val="00AE01EE"/>
    <w:rsid w:val="00AF2856"/>
    <w:rsid w:val="00B0179A"/>
    <w:rsid w:val="00B244EA"/>
    <w:rsid w:val="00B2472F"/>
    <w:rsid w:val="00B361F0"/>
    <w:rsid w:val="00B52B50"/>
    <w:rsid w:val="00B537FE"/>
    <w:rsid w:val="00B57943"/>
    <w:rsid w:val="00B74405"/>
    <w:rsid w:val="00B763F0"/>
    <w:rsid w:val="00B804A4"/>
    <w:rsid w:val="00B9421E"/>
    <w:rsid w:val="00B968BC"/>
    <w:rsid w:val="00BA4F7F"/>
    <w:rsid w:val="00C0552D"/>
    <w:rsid w:val="00C0773C"/>
    <w:rsid w:val="00C12A1B"/>
    <w:rsid w:val="00C208C4"/>
    <w:rsid w:val="00C23513"/>
    <w:rsid w:val="00C424E9"/>
    <w:rsid w:val="00C622AB"/>
    <w:rsid w:val="00C6747D"/>
    <w:rsid w:val="00C74BF9"/>
    <w:rsid w:val="00C815EC"/>
    <w:rsid w:val="00C82D9C"/>
    <w:rsid w:val="00C94656"/>
    <w:rsid w:val="00C95D1A"/>
    <w:rsid w:val="00CC0A29"/>
    <w:rsid w:val="00CF4BEC"/>
    <w:rsid w:val="00D05249"/>
    <w:rsid w:val="00D06A56"/>
    <w:rsid w:val="00D12215"/>
    <w:rsid w:val="00D1404A"/>
    <w:rsid w:val="00D209D7"/>
    <w:rsid w:val="00D56B7E"/>
    <w:rsid w:val="00D6726A"/>
    <w:rsid w:val="00D70436"/>
    <w:rsid w:val="00D853A9"/>
    <w:rsid w:val="00D91FC9"/>
    <w:rsid w:val="00DA2BBE"/>
    <w:rsid w:val="00DA70C0"/>
    <w:rsid w:val="00DB5AB7"/>
    <w:rsid w:val="00DC09BA"/>
    <w:rsid w:val="00DC370C"/>
    <w:rsid w:val="00DC62A4"/>
    <w:rsid w:val="00DD30F4"/>
    <w:rsid w:val="00DD3692"/>
    <w:rsid w:val="00DE20B2"/>
    <w:rsid w:val="00DF1203"/>
    <w:rsid w:val="00DF268C"/>
    <w:rsid w:val="00DF368A"/>
    <w:rsid w:val="00DF49E6"/>
    <w:rsid w:val="00E06ABC"/>
    <w:rsid w:val="00E27B06"/>
    <w:rsid w:val="00E37A64"/>
    <w:rsid w:val="00E40007"/>
    <w:rsid w:val="00E43828"/>
    <w:rsid w:val="00E554F6"/>
    <w:rsid w:val="00E55994"/>
    <w:rsid w:val="00E5736C"/>
    <w:rsid w:val="00E70D6F"/>
    <w:rsid w:val="00E76585"/>
    <w:rsid w:val="00EC0AFA"/>
    <w:rsid w:val="00EE4686"/>
    <w:rsid w:val="00EE53AA"/>
    <w:rsid w:val="00F055F7"/>
    <w:rsid w:val="00F571E4"/>
    <w:rsid w:val="00F65613"/>
    <w:rsid w:val="00F849E9"/>
    <w:rsid w:val="00FA378B"/>
    <w:rsid w:val="00FA4A03"/>
    <w:rsid w:val="00FB0A61"/>
    <w:rsid w:val="00FB5748"/>
    <w:rsid w:val="00FC21CA"/>
    <w:rsid w:val="00FC54F9"/>
    <w:rsid w:val="00F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E51529"/>
  <w15:docId w15:val="{BDB01CE7-5CD1-4C90-8D1A-7616038B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567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pPr>
      <w:keepNext/>
      <w:ind w:right="-1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925825"/>
    <w:pPr>
      <w:tabs>
        <w:tab w:val="right" w:pos="9628"/>
      </w:tabs>
      <w:spacing w:after="120"/>
    </w:pPr>
    <w:rPr>
      <w:rFonts w:ascii="Verdana" w:hAnsi="Verdana"/>
      <w:b/>
      <w:caps/>
      <w:sz w:val="22"/>
      <w:u w:val="single"/>
      <w:lang w:val="fr-FR"/>
    </w:rPr>
  </w:style>
  <w:style w:type="paragraph" w:styleId="TM2">
    <w:name w:val="toc 2"/>
    <w:basedOn w:val="Normal"/>
    <w:next w:val="Normal"/>
    <w:autoRedefine/>
    <w:semiHidden/>
    <w:rsid w:val="00925825"/>
    <w:rPr>
      <w:rFonts w:ascii="Verdana" w:hAnsi="Verdana"/>
      <w:b/>
      <w:smallCaps/>
      <w:sz w:val="22"/>
      <w:lang w:val="fr-FR"/>
    </w:rPr>
  </w:style>
  <w:style w:type="paragraph" w:styleId="NormalWeb">
    <w:name w:val="Normal (Web)"/>
    <w:basedOn w:val="Normal"/>
    <w:uiPriority w:val="99"/>
    <w:rsid w:val="00683061"/>
    <w:pPr>
      <w:spacing w:before="100" w:beforeAutospacing="1" w:after="100" w:afterAutospacing="1"/>
    </w:pPr>
    <w:rPr>
      <w:color w:val="333333"/>
      <w:sz w:val="24"/>
      <w:szCs w:val="24"/>
      <w:lang w:val="fr-FR"/>
    </w:rPr>
  </w:style>
  <w:style w:type="paragraph" w:customStyle="1" w:styleId="icon">
    <w:name w:val="icon"/>
    <w:basedOn w:val="Normal"/>
    <w:rsid w:val="00683061"/>
    <w:pPr>
      <w:spacing w:before="100" w:beforeAutospacing="1" w:after="100" w:afterAutospacing="1"/>
    </w:pPr>
    <w:rPr>
      <w:color w:val="333333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rsid w:val="00895E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95EEE"/>
    <w:rPr>
      <w:rFonts w:ascii="Tahoma" w:hAnsi="Tahoma" w:cs="Tahoma"/>
      <w:sz w:val="16"/>
      <w:szCs w:val="16"/>
      <w:lang w:val="en-GB" w:eastAsia="fr-FR"/>
    </w:rPr>
  </w:style>
  <w:style w:type="table" w:styleId="Grilledutableau">
    <w:name w:val="Table Grid"/>
    <w:basedOn w:val="TableauNormal"/>
    <w:rsid w:val="00E76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576C66"/>
    <w:rPr>
      <w:i/>
      <w:iCs/>
    </w:rPr>
  </w:style>
  <w:style w:type="character" w:styleId="lev">
    <w:name w:val="Strong"/>
    <w:basedOn w:val="Policepardfaut"/>
    <w:uiPriority w:val="22"/>
    <w:qFormat/>
    <w:rsid w:val="00576C66"/>
    <w:rPr>
      <w:b/>
      <w:bCs/>
    </w:rPr>
  </w:style>
  <w:style w:type="paragraph" w:styleId="Paragraphedeliste">
    <w:name w:val="List Paragraph"/>
    <w:basedOn w:val="Normal"/>
    <w:uiPriority w:val="34"/>
    <w:qFormat/>
    <w:rsid w:val="00D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58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7399">
                              <w:marLeft w:val="3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426699">
                          <w:marLeft w:val="555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9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5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8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4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8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1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63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4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5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3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9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ex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0AC0F-7A72-4034-BA6C-571447E2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Settings\pbenzonana\Application Data\Microsoft\Modèles\ETSC\exo.dot</Template>
  <TotalTime>99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creator>AMottier</dc:creator>
  <cp:lastModifiedBy>MOTTIER André</cp:lastModifiedBy>
  <cp:revision>11</cp:revision>
  <cp:lastPrinted>2011-09-01T13:13:00Z</cp:lastPrinted>
  <dcterms:created xsi:type="dcterms:W3CDTF">2020-09-23T12:00:00Z</dcterms:created>
  <dcterms:modified xsi:type="dcterms:W3CDTF">2023-09-14T09:08:00Z</dcterms:modified>
</cp:coreProperties>
</file>